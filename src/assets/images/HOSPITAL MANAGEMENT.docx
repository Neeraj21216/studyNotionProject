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9399" w14:textId="21653C2D" w:rsidR="00C6554A" w:rsidRPr="008B5277" w:rsidRDefault="003A5B3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524471" wp14:editId="1DAE0A1E">
            <wp:extent cx="2217420" cy="2217420"/>
            <wp:effectExtent l="0" t="0" r="0" b="0"/>
            <wp:docPr id="96488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p>
    <w:bookmarkEnd w:id="0"/>
    <w:bookmarkEnd w:id="1"/>
    <w:bookmarkEnd w:id="2"/>
    <w:bookmarkEnd w:id="3"/>
    <w:bookmarkEnd w:id="4"/>
    <w:p w14:paraId="1C7C0656" w14:textId="1BD83FC0" w:rsidR="00C6554A" w:rsidRPr="00475E09" w:rsidRDefault="00080A9B" w:rsidP="00C6554A">
      <w:pPr>
        <w:pStyle w:val="Title"/>
        <w:rPr>
          <w:rFonts w:ascii="Bookman Old Style" w:hAnsi="Bookman Old Style"/>
          <w:b/>
          <w:color w:val="738AC8"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Bookman Old Style" w:hAnsi="Bookman Old Style"/>
          <w:b/>
          <w:color w:val="738AC8"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Phising</w:t>
      </w:r>
      <w:proofErr w:type="spellEnd"/>
      <w:r>
        <w:rPr>
          <w:rFonts w:ascii="Bookman Old Style" w:hAnsi="Bookman Old Style"/>
          <w:b/>
          <w:color w:val="738AC8"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Website Detection</w:t>
      </w:r>
    </w:p>
    <w:p w14:paraId="5D0BDC18" w14:textId="47C0D3EB" w:rsidR="00C6554A" w:rsidRPr="00D5413C" w:rsidRDefault="00C6554A" w:rsidP="00C6554A">
      <w:pPr>
        <w:pStyle w:val="Subtitle"/>
      </w:pPr>
    </w:p>
    <w:p w14:paraId="617D5B87" w14:textId="02516E61" w:rsidR="003A5B34" w:rsidRDefault="003A5B34" w:rsidP="003A5B34">
      <w:pPr>
        <w:rPr>
          <w:rFonts w:ascii="Bookman Old Style" w:hAnsi="Bookman Old Style"/>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5B44CCB" w14:textId="67EF46D6" w:rsidR="003A5B34" w:rsidRPr="00475E09" w:rsidRDefault="003A5B34" w:rsidP="00475E09">
      <w:pPr>
        <w:jc w:val="center"/>
        <w:rPr>
          <w:rFonts w:ascii="Aptos" w:hAnsi="Aptos"/>
          <w:sz w:val="44"/>
          <w:szCs w:val="44"/>
        </w:rPr>
      </w:pPr>
      <w:r w:rsidRPr="00475E09">
        <w:rPr>
          <w:rFonts w:ascii="Aptos" w:hAnsi="Apto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SUBMTTED BY:</w:t>
      </w:r>
    </w:p>
    <w:p w14:paraId="2354D19E" w14:textId="1F0C6FE9" w:rsidR="00080A9B" w:rsidRDefault="00475E09" w:rsidP="00080A9B">
      <w:pPr>
        <w:pStyle w:val="ListParagraph"/>
        <w:numPr>
          <w:ilvl w:val="0"/>
          <w:numId w:val="17"/>
        </w:num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E09">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NEERAJ </w:t>
      </w:r>
      <w:proofErr w:type="gramStart"/>
      <w:r w:rsidRPr="00475E09">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w:t>
      </w:r>
      <w:proofErr w:type="gramEnd"/>
      <w:r w:rsidRPr="00475E09">
        <w:rPr>
          <w:rFonts w:ascii="Aptos" w:hAnsi="Apto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2022UCA1887</w:t>
      </w:r>
      <w:r w:rsidR="00080A9B">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C74116" w14:textId="324DE865" w:rsidR="00080A9B" w:rsidRPr="00080A9B" w:rsidRDefault="00080A9B" w:rsidP="00080A9B">
      <w:pPr>
        <w:pStyle w:val="ListParagraph"/>
        <w:numPr>
          <w:ilvl w:val="0"/>
          <w:numId w:val="17"/>
        </w:numPr>
        <w:jc w:val="center"/>
        <w:rPr>
          <w:rFonts w:ascii="Aptos" w:hAnsi="Apto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A9B">
        <w:rPr>
          <w:rFonts w:ascii="Aptos" w:hAnsi="Apto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Abhishek </w:t>
      </w:r>
      <w:proofErr w:type="spellStart"/>
      <w:r w:rsidRPr="00080A9B">
        <w:rPr>
          <w:rFonts w:ascii="Aptos" w:hAnsi="Apto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Jethuri</w:t>
      </w:r>
      <w:proofErr w:type="spellEnd"/>
      <w:r w:rsidRPr="00080A9B">
        <w:rPr>
          <w:rFonts w:ascii="Aptos" w:hAnsi="Apto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(2022UCA1911)</w:t>
      </w:r>
    </w:p>
    <w:p w14:paraId="347DA5BB"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75539"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C6ED0"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DD270"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1E497"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1445C"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1F02C"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9CE5C"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DB725" w14:textId="77777777" w:rsid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99A76" w14:textId="77777777" w:rsidR="00080A9B" w:rsidRPr="00080A9B" w:rsidRDefault="00080A9B" w:rsidP="00080A9B">
      <w:pPr>
        <w:jc w:val="cente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6D48B" w14:textId="52127C4B" w:rsidR="00080A9B" w:rsidRPr="00C211A6" w:rsidRDefault="00080A9B" w:rsidP="00080A9B">
      <w:pPr>
        <w:spacing w:before="0" w:after="160" w:line="278" w:lineRule="auto"/>
        <w:rPr>
          <w:b/>
          <w:bCs/>
        </w:rPr>
      </w:pPr>
      <w:r w:rsidRPr="00C211A6">
        <w:rPr>
          <w:b/>
          <w:bCs/>
        </w:rPr>
        <w:t>Project Title:</w:t>
      </w:r>
    </w:p>
    <w:p w14:paraId="1C54A8AC" w14:textId="77777777" w:rsidR="00080A9B" w:rsidRPr="00C211A6" w:rsidRDefault="00080A9B" w:rsidP="00080A9B">
      <w:pPr>
        <w:spacing w:before="0" w:after="160" w:line="278" w:lineRule="auto"/>
      </w:pPr>
      <w:r w:rsidRPr="00C211A6">
        <w:rPr>
          <w:b/>
          <w:bCs/>
        </w:rPr>
        <w:t>Phishing Website Detection Using Machine Learning</w:t>
      </w:r>
    </w:p>
    <w:p w14:paraId="76D78F98" w14:textId="77777777" w:rsidR="00080A9B" w:rsidRPr="00C211A6" w:rsidRDefault="00080A9B" w:rsidP="00080A9B">
      <w:pPr>
        <w:spacing w:before="0" w:after="160" w:line="278" w:lineRule="auto"/>
        <w:rPr>
          <w:b/>
          <w:bCs/>
        </w:rPr>
      </w:pPr>
      <w:r w:rsidRPr="00C211A6">
        <w:rPr>
          <w:b/>
          <w:bCs/>
        </w:rPr>
        <w:t>1. Problem Statement</w:t>
      </w:r>
    </w:p>
    <w:p w14:paraId="46ACB480" w14:textId="77777777" w:rsidR="00080A9B" w:rsidRPr="00C211A6" w:rsidRDefault="00080A9B" w:rsidP="00080A9B">
      <w:pPr>
        <w:spacing w:before="0" w:after="160" w:line="278" w:lineRule="auto"/>
      </w:pPr>
      <w:r w:rsidRPr="00C211A6">
        <w:t>Phishing attacks have become one of the most common cyber threats, tricking users into revealing sensitive information by mimicking legitimate websites. This project aims to develop a machine learning-based system to detect phishing websites automatically.</w:t>
      </w:r>
    </w:p>
    <w:p w14:paraId="6A957D1F" w14:textId="77777777" w:rsidR="00080A9B" w:rsidRPr="00C211A6" w:rsidRDefault="00080A9B" w:rsidP="00080A9B">
      <w:pPr>
        <w:spacing w:before="0" w:after="160" w:line="278" w:lineRule="auto"/>
        <w:rPr>
          <w:b/>
          <w:bCs/>
        </w:rPr>
      </w:pPr>
      <w:r w:rsidRPr="00C211A6">
        <w:rPr>
          <w:b/>
          <w:bCs/>
        </w:rPr>
        <w:t>2. Introduction/Background</w:t>
      </w:r>
    </w:p>
    <w:p w14:paraId="03EDFA50" w14:textId="77777777" w:rsidR="00080A9B" w:rsidRPr="00C211A6" w:rsidRDefault="00080A9B" w:rsidP="00080A9B">
      <w:pPr>
        <w:spacing w:before="0" w:after="160" w:line="278" w:lineRule="auto"/>
      </w:pPr>
      <w:r w:rsidRPr="00C211A6">
        <w:t>With the increasing dependence on online services, phishing attacks have become a severe concern for individuals and organizations. Attackers create deceptive websites that look identical to legitimate ones, misleading users into sharing their credentials. Traditional security mechanisms, such as blacklists, struggle to keep up with the rapid evolution of phishing techniques. Therefore, a machine learning approach offers a more adaptive and robust solution.</w:t>
      </w:r>
    </w:p>
    <w:p w14:paraId="5BA87FB1" w14:textId="77777777" w:rsidR="00080A9B" w:rsidRPr="00C211A6" w:rsidRDefault="00080A9B" w:rsidP="00080A9B">
      <w:pPr>
        <w:spacing w:before="0" w:after="160" w:line="278" w:lineRule="auto"/>
        <w:rPr>
          <w:b/>
          <w:bCs/>
        </w:rPr>
      </w:pPr>
      <w:r w:rsidRPr="00C211A6">
        <w:rPr>
          <w:b/>
          <w:bCs/>
        </w:rPr>
        <w:t>3. Objectives</w:t>
      </w:r>
    </w:p>
    <w:p w14:paraId="6A377EB7" w14:textId="77777777" w:rsidR="00080A9B" w:rsidRPr="00C211A6" w:rsidRDefault="00080A9B" w:rsidP="00080A9B">
      <w:pPr>
        <w:numPr>
          <w:ilvl w:val="0"/>
          <w:numId w:val="18"/>
        </w:numPr>
        <w:spacing w:before="0" w:after="160" w:line="278" w:lineRule="auto"/>
      </w:pPr>
      <w:r w:rsidRPr="00C211A6">
        <w:t>Develop a machine learning model to detect phishing websites based on their features.</w:t>
      </w:r>
    </w:p>
    <w:p w14:paraId="6E053561" w14:textId="77777777" w:rsidR="00080A9B" w:rsidRPr="00C211A6" w:rsidRDefault="00080A9B" w:rsidP="00080A9B">
      <w:pPr>
        <w:numPr>
          <w:ilvl w:val="0"/>
          <w:numId w:val="18"/>
        </w:numPr>
        <w:spacing w:before="0" w:after="160" w:line="278" w:lineRule="auto"/>
      </w:pPr>
      <w:r w:rsidRPr="00C211A6">
        <w:t>Analyze key website attributes such as URL length, presence of special characters, HTTPS usage, and domain age.</w:t>
      </w:r>
    </w:p>
    <w:p w14:paraId="58DDB097" w14:textId="77777777" w:rsidR="00080A9B" w:rsidRPr="00C211A6" w:rsidRDefault="00080A9B" w:rsidP="00080A9B">
      <w:pPr>
        <w:numPr>
          <w:ilvl w:val="0"/>
          <w:numId w:val="18"/>
        </w:numPr>
        <w:spacing w:before="0" w:after="160" w:line="278" w:lineRule="auto"/>
      </w:pPr>
      <w:r w:rsidRPr="00C211A6">
        <w:t>Improve phishing detection accuracy compared to traditional rule-based methods.</w:t>
      </w:r>
    </w:p>
    <w:p w14:paraId="4BCC6F7D" w14:textId="77777777" w:rsidR="00080A9B" w:rsidRPr="00C211A6" w:rsidRDefault="00080A9B" w:rsidP="00080A9B">
      <w:pPr>
        <w:spacing w:before="0" w:after="160" w:line="278" w:lineRule="auto"/>
        <w:rPr>
          <w:b/>
          <w:bCs/>
        </w:rPr>
      </w:pPr>
      <w:r w:rsidRPr="00C211A6">
        <w:rPr>
          <w:b/>
          <w:bCs/>
        </w:rPr>
        <w:t>4. Project Plan</w:t>
      </w:r>
    </w:p>
    <w:p w14:paraId="7CDDF80E" w14:textId="77777777" w:rsidR="00080A9B" w:rsidRPr="00C211A6" w:rsidRDefault="00080A9B" w:rsidP="00080A9B">
      <w:pPr>
        <w:numPr>
          <w:ilvl w:val="0"/>
          <w:numId w:val="19"/>
        </w:numPr>
        <w:spacing w:before="0" w:after="160" w:line="278" w:lineRule="auto"/>
      </w:pPr>
      <w:r w:rsidRPr="00C211A6">
        <w:rPr>
          <w:b/>
          <w:bCs/>
        </w:rPr>
        <w:t>Literature Review:</w:t>
      </w:r>
      <w:r w:rsidRPr="00C211A6">
        <w:t xml:space="preserve"> Research existing phishing detection techniques and machine learning models.</w:t>
      </w:r>
    </w:p>
    <w:p w14:paraId="6A8235A2" w14:textId="77777777" w:rsidR="00080A9B" w:rsidRPr="00C211A6" w:rsidRDefault="00080A9B" w:rsidP="00080A9B">
      <w:pPr>
        <w:numPr>
          <w:ilvl w:val="0"/>
          <w:numId w:val="19"/>
        </w:numPr>
        <w:spacing w:before="0" w:after="160" w:line="278" w:lineRule="auto"/>
      </w:pPr>
      <w:r w:rsidRPr="00C211A6">
        <w:rPr>
          <w:b/>
          <w:bCs/>
        </w:rPr>
        <w:t>Dataset Collection:</w:t>
      </w:r>
      <w:r w:rsidRPr="00C211A6">
        <w:t xml:space="preserve"> Gather a labeled dataset of phishing and legitimate websites.</w:t>
      </w:r>
    </w:p>
    <w:p w14:paraId="20506E22" w14:textId="77777777" w:rsidR="00080A9B" w:rsidRPr="00C211A6" w:rsidRDefault="00080A9B" w:rsidP="00080A9B">
      <w:pPr>
        <w:numPr>
          <w:ilvl w:val="0"/>
          <w:numId w:val="19"/>
        </w:numPr>
        <w:spacing w:before="0" w:after="160" w:line="278" w:lineRule="auto"/>
      </w:pPr>
      <w:r w:rsidRPr="00C211A6">
        <w:rPr>
          <w:b/>
          <w:bCs/>
        </w:rPr>
        <w:t>Feature Extraction:</w:t>
      </w:r>
      <w:r w:rsidRPr="00C211A6">
        <w:t xml:space="preserve"> Identify distinguishing characteristics of phishing websites.</w:t>
      </w:r>
    </w:p>
    <w:p w14:paraId="489DBF81" w14:textId="77777777" w:rsidR="00080A9B" w:rsidRPr="00C211A6" w:rsidRDefault="00080A9B" w:rsidP="00080A9B">
      <w:pPr>
        <w:numPr>
          <w:ilvl w:val="0"/>
          <w:numId w:val="19"/>
        </w:numPr>
        <w:spacing w:before="0" w:after="160" w:line="278" w:lineRule="auto"/>
      </w:pPr>
      <w:r w:rsidRPr="00C211A6">
        <w:rPr>
          <w:b/>
          <w:bCs/>
        </w:rPr>
        <w:t>Model Training:</w:t>
      </w:r>
      <w:r w:rsidRPr="00C211A6">
        <w:t xml:space="preserve"> Train machine learning models using supervised learning.</w:t>
      </w:r>
    </w:p>
    <w:p w14:paraId="66C897B2" w14:textId="77777777" w:rsidR="00080A9B" w:rsidRPr="00C211A6" w:rsidRDefault="00080A9B" w:rsidP="00080A9B">
      <w:pPr>
        <w:numPr>
          <w:ilvl w:val="0"/>
          <w:numId w:val="19"/>
        </w:numPr>
        <w:spacing w:before="0" w:after="160" w:line="278" w:lineRule="auto"/>
      </w:pPr>
      <w:r w:rsidRPr="00C211A6">
        <w:rPr>
          <w:b/>
          <w:bCs/>
        </w:rPr>
        <w:t>Evaluation &amp; Optimization:</w:t>
      </w:r>
      <w:r w:rsidRPr="00C211A6">
        <w:t xml:space="preserve"> Test and refine the model to improve accuracy.</w:t>
      </w:r>
    </w:p>
    <w:p w14:paraId="38706DB8" w14:textId="77777777" w:rsidR="00080A9B" w:rsidRPr="00C211A6" w:rsidRDefault="00080A9B" w:rsidP="00080A9B">
      <w:pPr>
        <w:numPr>
          <w:ilvl w:val="0"/>
          <w:numId w:val="19"/>
        </w:numPr>
        <w:spacing w:before="0" w:after="160" w:line="278" w:lineRule="auto"/>
      </w:pPr>
      <w:r w:rsidRPr="00C211A6">
        <w:rPr>
          <w:b/>
          <w:bCs/>
        </w:rPr>
        <w:t>Deployment:</w:t>
      </w:r>
      <w:r w:rsidRPr="00C211A6">
        <w:t xml:space="preserve"> Develop a simple web-based interface for real-time phishing detection.</w:t>
      </w:r>
    </w:p>
    <w:p w14:paraId="4C2DEE74" w14:textId="77777777" w:rsidR="00080A9B" w:rsidRPr="00C211A6" w:rsidRDefault="00080A9B" w:rsidP="00080A9B">
      <w:pPr>
        <w:spacing w:before="0" w:after="160" w:line="278" w:lineRule="auto"/>
        <w:rPr>
          <w:b/>
          <w:bCs/>
        </w:rPr>
      </w:pPr>
      <w:r w:rsidRPr="00C211A6">
        <w:rPr>
          <w:b/>
          <w:bCs/>
        </w:rPr>
        <w:t>5. Project Deliverables</w:t>
      </w:r>
    </w:p>
    <w:p w14:paraId="1921C457" w14:textId="77777777" w:rsidR="00080A9B" w:rsidRPr="00C211A6" w:rsidRDefault="00080A9B" w:rsidP="00080A9B">
      <w:pPr>
        <w:numPr>
          <w:ilvl w:val="0"/>
          <w:numId w:val="20"/>
        </w:numPr>
        <w:spacing w:before="0" w:after="160" w:line="278" w:lineRule="auto"/>
      </w:pPr>
      <w:r w:rsidRPr="00C211A6">
        <w:lastRenderedPageBreak/>
        <w:t>A trained machine learning model capable of detecting phishing websites.</w:t>
      </w:r>
    </w:p>
    <w:p w14:paraId="3F75FC2C" w14:textId="77777777" w:rsidR="00080A9B" w:rsidRPr="00C211A6" w:rsidRDefault="00080A9B" w:rsidP="00080A9B">
      <w:pPr>
        <w:numPr>
          <w:ilvl w:val="0"/>
          <w:numId w:val="20"/>
        </w:numPr>
        <w:spacing w:before="0" w:after="160" w:line="278" w:lineRule="auto"/>
      </w:pPr>
      <w:r w:rsidRPr="00C211A6">
        <w:t>A dataset containing phishing and legitimate website features.</w:t>
      </w:r>
    </w:p>
    <w:p w14:paraId="2C57F129" w14:textId="77777777" w:rsidR="00080A9B" w:rsidRPr="00C211A6" w:rsidRDefault="00080A9B" w:rsidP="00080A9B">
      <w:pPr>
        <w:numPr>
          <w:ilvl w:val="0"/>
          <w:numId w:val="20"/>
        </w:numPr>
        <w:spacing w:before="0" w:after="160" w:line="278" w:lineRule="auto"/>
      </w:pPr>
      <w:r w:rsidRPr="00C211A6">
        <w:t>A user-friendly interface for real-time URL analysis.</w:t>
      </w:r>
    </w:p>
    <w:p w14:paraId="44CB8F2E" w14:textId="77777777" w:rsidR="00080A9B" w:rsidRPr="00C211A6" w:rsidRDefault="00080A9B" w:rsidP="00080A9B">
      <w:pPr>
        <w:numPr>
          <w:ilvl w:val="0"/>
          <w:numId w:val="20"/>
        </w:numPr>
        <w:spacing w:before="0" w:after="160" w:line="278" w:lineRule="auto"/>
      </w:pPr>
      <w:r w:rsidRPr="00C211A6">
        <w:t>A detailed project report and documentation.</w:t>
      </w:r>
    </w:p>
    <w:p w14:paraId="5040B705" w14:textId="77777777" w:rsidR="00080A9B" w:rsidRPr="00C211A6" w:rsidRDefault="00080A9B" w:rsidP="00080A9B">
      <w:pPr>
        <w:spacing w:before="0" w:after="160" w:line="278" w:lineRule="auto"/>
        <w:rPr>
          <w:b/>
          <w:bCs/>
        </w:rPr>
      </w:pPr>
      <w:r w:rsidRPr="00C211A6">
        <w:rPr>
          <w:b/>
          <w:bCs/>
        </w:rPr>
        <w:t>6. Proposed Methodology</w:t>
      </w:r>
    </w:p>
    <w:p w14:paraId="5DBA1674" w14:textId="77777777" w:rsidR="00080A9B" w:rsidRPr="00C211A6" w:rsidRDefault="00080A9B" w:rsidP="00080A9B">
      <w:pPr>
        <w:numPr>
          <w:ilvl w:val="0"/>
          <w:numId w:val="21"/>
        </w:numPr>
        <w:spacing w:before="0" w:after="160" w:line="278" w:lineRule="auto"/>
      </w:pPr>
      <w:r w:rsidRPr="00C211A6">
        <w:rPr>
          <w:b/>
          <w:bCs/>
        </w:rPr>
        <w:t>Data Collection:</w:t>
      </w:r>
      <w:r w:rsidRPr="00C211A6">
        <w:t xml:space="preserve"> Extract URLs from open-source datasets like </w:t>
      </w:r>
      <w:proofErr w:type="spellStart"/>
      <w:r w:rsidRPr="00C211A6">
        <w:t>PhishTank</w:t>
      </w:r>
      <w:proofErr w:type="spellEnd"/>
      <w:r w:rsidRPr="00C211A6">
        <w:t xml:space="preserve"> and Kaggle.</w:t>
      </w:r>
    </w:p>
    <w:p w14:paraId="46FC3F99" w14:textId="77777777" w:rsidR="00080A9B" w:rsidRPr="00C211A6" w:rsidRDefault="00080A9B" w:rsidP="00080A9B">
      <w:pPr>
        <w:numPr>
          <w:ilvl w:val="0"/>
          <w:numId w:val="21"/>
        </w:numPr>
        <w:spacing w:before="0" w:after="160" w:line="278" w:lineRule="auto"/>
      </w:pPr>
      <w:r w:rsidRPr="00C211A6">
        <w:rPr>
          <w:b/>
          <w:bCs/>
        </w:rPr>
        <w:t>Feature Engineering:</w:t>
      </w:r>
      <w:r w:rsidRPr="00C211A6">
        <w:t xml:space="preserve"> Extract URL-based and domain-based features (e.g., HTTPS usage, domain age, IP addresses in URLs).</w:t>
      </w:r>
    </w:p>
    <w:p w14:paraId="5620BA28" w14:textId="77777777" w:rsidR="00080A9B" w:rsidRPr="00C211A6" w:rsidRDefault="00080A9B" w:rsidP="00080A9B">
      <w:pPr>
        <w:numPr>
          <w:ilvl w:val="0"/>
          <w:numId w:val="21"/>
        </w:numPr>
        <w:spacing w:before="0" w:after="160" w:line="278" w:lineRule="auto"/>
      </w:pPr>
      <w:r w:rsidRPr="00C211A6">
        <w:rPr>
          <w:b/>
          <w:bCs/>
        </w:rPr>
        <w:t>Model Selection:</w:t>
      </w:r>
      <w:r w:rsidRPr="00C211A6">
        <w:t xml:space="preserve"> Implement machine learning algorithms like Random Forest, Decision Trees, and Logistic Regression.</w:t>
      </w:r>
    </w:p>
    <w:p w14:paraId="409267C0" w14:textId="77777777" w:rsidR="00080A9B" w:rsidRPr="00C211A6" w:rsidRDefault="00080A9B" w:rsidP="00080A9B">
      <w:pPr>
        <w:numPr>
          <w:ilvl w:val="0"/>
          <w:numId w:val="21"/>
        </w:numPr>
        <w:spacing w:before="0" w:after="160" w:line="278" w:lineRule="auto"/>
      </w:pPr>
      <w:r w:rsidRPr="00C211A6">
        <w:rPr>
          <w:b/>
          <w:bCs/>
        </w:rPr>
        <w:t>Performance Evaluation:</w:t>
      </w:r>
      <w:r w:rsidRPr="00C211A6">
        <w:t xml:space="preserve"> Use metrics such as accuracy, precision, recall, and F1-score to measure model effectiveness.</w:t>
      </w:r>
    </w:p>
    <w:p w14:paraId="4BA2F4B6" w14:textId="77777777" w:rsidR="00080A9B" w:rsidRPr="00C211A6" w:rsidRDefault="00080A9B" w:rsidP="00080A9B">
      <w:pPr>
        <w:spacing w:before="0" w:after="160" w:line="278" w:lineRule="auto"/>
        <w:rPr>
          <w:b/>
          <w:bCs/>
        </w:rPr>
      </w:pPr>
      <w:r w:rsidRPr="00C211A6">
        <w:rPr>
          <w:b/>
          <w:bCs/>
        </w:rPr>
        <w:t>7. Value Propositions</w:t>
      </w:r>
    </w:p>
    <w:p w14:paraId="4592BA4A" w14:textId="77777777" w:rsidR="00080A9B" w:rsidRPr="00C211A6" w:rsidRDefault="00080A9B" w:rsidP="00080A9B">
      <w:pPr>
        <w:numPr>
          <w:ilvl w:val="0"/>
          <w:numId w:val="22"/>
        </w:numPr>
        <w:spacing w:before="0" w:after="160" w:line="278" w:lineRule="auto"/>
      </w:pPr>
      <w:r w:rsidRPr="00C211A6">
        <w:t xml:space="preserve">Provides an </w:t>
      </w:r>
      <w:r w:rsidRPr="00C211A6">
        <w:rPr>
          <w:b/>
          <w:bCs/>
        </w:rPr>
        <w:t>automated</w:t>
      </w:r>
      <w:r w:rsidRPr="00C211A6">
        <w:t xml:space="preserve"> phishing detection system with high accuracy.</w:t>
      </w:r>
    </w:p>
    <w:p w14:paraId="2901905C" w14:textId="77777777" w:rsidR="00080A9B" w:rsidRPr="00C211A6" w:rsidRDefault="00080A9B" w:rsidP="00080A9B">
      <w:pPr>
        <w:numPr>
          <w:ilvl w:val="0"/>
          <w:numId w:val="22"/>
        </w:numPr>
        <w:spacing w:before="0" w:after="160" w:line="278" w:lineRule="auto"/>
      </w:pPr>
      <w:r w:rsidRPr="00C211A6">
        <w:t xml:space="preserve">Enhances </w:t>
      </w:r>
      <w:r w:rsidRPr="00C211A6">
        <w:rPr>
          <w:b/>
          <w:bCs/>
        </w:rPr>
        <w:t>cybersecurity awareness</w:t>
      </w:r>
      <w:r w:rsidRPr="00C211A6">
        <w:t xml:space="preserve"> by educating users about risky websites.</w:t>
      </w:r>
    </w:p>
    <w:p w14:paraId="3C0BED58" w14:textId="77777777" w:rsidR="00080A9B" w:rsidRPr="00C211A6" w:rsidRDefault="00080A9B" w:rsidP="00080A9B">
      <w:pPr>
        <w:numPr>
          <w:ilvl w:val="0"/>
          <w:numId w:val="22"/>
        </w:numPr>
        <w:spacing w:before="0" w:after="160" w:line="278" w:lineRule="auto"/>
      </w:pPr>
      <w:r w:rsidRPr="00C211A6">
        <w:t xml:space="preserve">Helps </w:t>
      </w:r>
      <w:r w:rsidRPr="00C211A6">
        <w:rPr>
          <w:b/>
          <w:bCs/>
        </w:rPr>
        <w:t>organizations</w:t>
      </w:r>
      <w:r w:rsidRPr="00C211A6">
        <w:t xml:space="preserve"> prevent credential theft and financial losses.</w:t>
      </w:r>
    </w:p>
    <w:p w14:paraId="309D0D3B" w14:textId="77777777" w:rsidR="00080A9B" w:rsidRPr="00C211A6" w:rsidRDefault="00080A9B" w:rsidP="00080A9B">
      <w:pPr>
        <w:numPr>
          <w:ilvl w:val="0"/>
          <w:numId w:val="22"/>
        </w:numPr>
        <w:spacing w:before="0" w:after="160" w:line="278" w:lineRule="auto"/>
      </w:pPr>
      <w:r w:rsidRPr="00C211A6">
        <w:t xml:space="preserve">Can be </w:t>
      </w:r>
      <w:r w:rsidRPr="00C211A6">
        <w:rPr>
          <w:b/>
          <w:bCs/>
        </w:rPr>
        <w:t>integrated</w:t>
      </w:r>
      <w:r w:rsidRPr="00C211A6">
        <w:t xml:space="preserve"> into browsers or email security solutions.</w:t>
      </w:r>
    </w:p>
    <w:p w14:paraId="1411561F" w14:textId="77777777" w:rsidR="00080A9B" w:rsidRPr="00C211A6" w:rsidRDefault="00080A9B" w:rsidP="00080A9B">
      <w:pPr>
        <w:spacing w:before="0" w:after="160" w:line="278" w:lineRule="auto"/>
        <w:rPr>
          <w:b/>
          <w:bCs/>
        </w:rPr>
      </w:pPr>
      <w:r w:rsidRPr="00C211A6">
        <w:rPr>
          <w:b/>
          <w:bCs/>
        </w:rPr>
        <w:t>8. Application</w:t>
      </w:r>
    </w:p>
    <w:p w14:paraId="782193E3" w14:textId="77777777" w:rsidR="00080A9B" w:rsidRPr="00C211A6" w:rsidRDefault="00080A9B" w:rsidP="00080A9B">
      <w:pPr>
        <w:numPr>
          <w:ilvl w:val="0"/>
          <w:numId w:val="23"/>
        </w:numPr>
        <w:spacing w:before="0" w:after="160" w:line="278" w:lineRule="auto"/>
      </w:pPr>
      <w:r w:rsidRPr="00C211A6">
        <w:rPr>
          <w:b/>
          <w:bCs/>
        </w:rPr>
        <w:t>Personal Use:</w:t>
      </w:r>
      <w:r w:rsidRPr="00C211A6">
        <w:t xml:space="preserve"> Users can check URLs before visiting websites.</w:t>
      </w:r>
    </w:p>
    <w:p w14:paraId="3B33673F" w14:textId="77777777" w:rsidR="00080A9B" w:rsidRPr="00C211A6" w:rsidRDefault="00080A9B" w:rsidP="00080A9B">
      <w:pPr>
        <w:numPr>
          <w:ilvl w:val="0"/>
          <w:numId w:val="23"/>
        </w:numPr>
        <w:spacing w:before="0" w:after="160" w:line="278" w:lineRule="auto"/>
      </w:pPr>
      <w:r w:rsidRPr="00C211A6">
        <w:rPr>
          <w:b/>
          <w:bCs/>
        </w:rPr>
        <w:t>Corporate Use:</w:t>
      </w:r>
      <w:r w:rsidRPr="00C211A6">
        <w:t xml:space="preserve"> Companies can integrate the model into their security infrastructure.</w:t>
      </w:r>
    </w:p>
    <w:p w14:paraId="3E0CB86C" w14:textId="77777777" w:rsidR="00080A9B" w:rsidRPr="00C211A6" w:rsidRDefault="00080A9B" w:rsidP="00080A9B">
      <w:pPr>
        <w:numPr>
          <w:ilvl w:val="0"/>
          <w:numId w:val="23"/>
        </w:numPr>
        <w:spacing w:before="0" w:after="160" w:line="278" w:lineRule="auto"/>
      </w:pPr>
      <w:r w:rsidRPr="00C211A6">
        <w:rPr>
          <w:b/>
          <w:bCs/>
        </w:rPr>
        <w:t>Browser Extensions:</w:t>
      </w:r>
      <w:r w:rsidRPr="00C211A6">
        <w:t xml:space="preserve"> Can be implemented as a real-time security browser extension.</w:t>
      </w:r>
    </w:p>
    <w:p w14:paraId="090BED97" w14:textId="77777777" w:rsidR="00080A9B" w:rsidRPr="00C211A6" w:rsidRDefault="00080A9B" w:rsidP="00080A9B">
      <w:pPr>
        <w:spacing w:before="0" w:after="160" w:line="278" w:lineRule="auto"/>
        <w:rPr>
          <w:b/>
          <w:bCs/>
        </w:rPr>
      </w:pPr>
      <w:r w:rsidRPr="00C211A6">
        <w:rPr>
          <w:b/>
          <w:bCs/>
        </w:rPr>
        <w:t>9. Tools Used</w:t>
      </w:r>
    </w:p>
    <w:p w14:paraId="29A671FA" w14:textId="77777777" w:rsidR="00080A9B" w:rsidRPr="00C211A6" w:rsidRDefault="00080A9B" w:rsidP="00080A9B">
      <w:pPr>
        <w:numPr>
          <w:ilvl w:val="0"/>
          <w:numId w:val="24"/>
        </w:numPr>
        <w:spacing w:before="0" w:after="160" w:line="278" w:lineRule="auto"/>
      </w:pPr>
      <w:r w:rsidRPr="00C211A6">
        <w:rPr>
          <w:b/>
          <w:bCs/>
        </w:rPr>
        <w:t>Programming Language:</w:t>
      </w:r>
      <w:r w:rsidRPr="00C211A6">
        <w:t xml:space="preserve"> Python</w:t>
      </w:r>
    </w:p>
    <w:p w14:paraId="716F5F88" w14:textId="77777777" w:rsidR="00080A9B" w:rsidRPr="00C211A6" w:rsidRDefault="00080A9B" w:rsidP="00080A9B">
      <w:pPr>
        <w:numPr>
          <w:ilvl w:val="0"/>
          <w:numId w:val="24"/>
        </w:numPr>
        <w:spacing w:before="0" w:after="160" w:line="278" w:lineRule="auto"/>
      </w:pPr>
      <w:r w:rsidRPr="00C211A6">
        <w:rPr>
          <w:b/>
          <w:bCs/>
        </w:rPr>
        <w:t>Libraries:</w:t>
      </w:r>
      <w:r w:rsidRPr="00C211A6">
        <w:t xml:space="preserve"> Scikit-learn, Pandas, NumPy, </w:t>
      </w:r>
      <w:proofErr w:type="spellStart"/>
      <w:r w:rsidRPr="00C211A6">
        <w:t>BeautifulSoup</w:t>
      </w:r>
      <w:proofErr w:type="spellEnd"/>
      <w:r w:rsidRPr="00C211A6">
        <w:t>, Selenium</w:t>
      </w:r>
    </w:p>
    <w:p w14:paraId="58B0CAD5" w14:textId="77777777" w:rsidR="00080A9B" w:rsidRPr="00C211A6" w:rsidRDefault="00080A9B" w:rsidP="00080A9B">
      <w:pPr>
        <w:numPr>
          <w:ilvl w:val="0"/>
          <w:numId w:val="24"/>
        </w:numPr>
        <w:spacing w:before="0" w:after="160" w:line="278" w:lineRule="auto"/>
      </w:pPr>
      <w:r w:rsidRPr="00C211A6">
        <w:rPr>
          <w:b/>
          <w:bCs/>
        </w:rPr>
        <w:t>Development Environment:</w:t>
      </w:r>
      <w:r w:rsidRPr="00C211A6">
        <w:t xml:space="preserve"> </w:t>
      </w:r>
      <w:proofErr w:type="spellStart"/>
      <w:r w:rsidRPr="00C211A6">
        <w:t>Jupyter</w:t>
      </w:r>
      <w:proofErr w:type="spellEnd"/>
      <w:r w:rsidRPr="00C211A6">
        <w:t xml:space="preserve"> Notebook / Google </w:t>
      </w:r>
      <w:proofErr w:type="spellStart"/>
      <w:r w:rsidRPr="00C211A6">
        <w:t>Colab</w:t>
      </w:r>
      <w:proofErr w:type="spellEnd"/>
    </w:p>
    <w:p w14:paraId="116232E9" w14:textId="77777777" w:rsidR="00080A9B" w:rsidRPr="00C211A6" w:rsidRDefault="00080A9B" w:rsidP="00080A9B">
      <w:pPr>
        <w:spacing w:before="0" w:after="160" w:line="278" w:lineRule="auto"/>
        <w:rPr>
          <w:b/>
          <w:bCs/>
        </w:rPr>
      </w:pPr>
      <w:r w:rsidRPr="00C211A6">
        <w:rPr>
          <w:b/>
          <w:bCs/>
        </w:rPr>
        <w:t>10. Dataset Used</w:t>
      </w:r>
    </w:p>
    <w:p w14:paraId="7F47CCD6" w14:textId="77777777" w:rsidR="00080A9B" w:rsidRPr="00C211A6" w:rsidRDefault="00080A9B" w:rsidP="00080A9B">
      <w:pPr>
        <w:numPr>
          <w:ilvl w:val="0"/>
          <w:numId w:val="25"/>
        </w:numPr>
        <w:spacing w:before="0" w:after="160" w:line="278" w:lineRule="auto"/>
      </w:pPr>
      <w:proofErr w:type="spellStart"/>
      <w:r w:rsidRPr="00C211A6">
        <w:rPr>
          <w:b/>
          <w:bCs/>
        </w:rPr>
        <w:lastRenderedPageBreak/>
        <w:t>PhishTank</w:t>
      </w:r>
      <w:proofErr w:type="spellEnd"/>
      <w:r w:rsidRPr="00C211A6">
        <w:rPr>
          <w:b/>
          <w:bCs/>
        </w:rPr>
        <w:t xml:space="preserve"> Dataset</w:t>
      </w:r>
      <w:r w:rsidRPr="00C211A6">
        <w:t xml:space="preserve"> (for phishing websites)</w:t>
      </w:r>
    </w:p>
    <w:p w14:paraId="008A36CA" w14:textId="77777777" w:rsidR="00080A9B" w:rsidRPr="00C211A6" w:rsidRDefault="00080A9B" w:rsidP="00080A9B">
      <w:pPr>
        <w:numPr>
          <w:ilvl w:val="0"/>
          <w:numId w:val="25"/>
        </w:numPr>
        <w:spacing w:before="0" w:after="160" w:line="278" w:lineRule="auto"/>
      </w:pPr>
      <w:r w:rsidRPr="00C211A6">
        <w:rPr>
          <w:b/>
          <w:bCs/>
        </w:rPr>
        <w:t xml:space="preserve">Alexa Top 1 </w:t>
      </w:r>
      <w:proofErr w:type="gramStart"/>
      <w:r w:rsidRPr="00C211A6">
        <w:rPr>
          <w:b/>
          <w:bCs/>
        </w:rPr>
        <w:t>Million</w:t>
      </w:r>
      <w:proofErr w:type="gramEnd"/>
      <w:r w:rsidRPr="00C211A6">
        <w:rPr>
          <w:b/>
          <w:bCs/>
        </w:rPr>
        <w:t xml:space="preserve"> Domains</w:t>
      </w:r>
      <w:r w:rsidRPr="00C211A6">
        <w:t xml:space="preserve"> (for legitimate websites)</w:t>
      </w:r>
    </w:p>
    <w:p w14:paraId="51649F66" w14:textId="77777777" w:rsidR="00080A9B" w:rsidRPr="00C211A6" w:rsidRDefault="00080A9B" w:rsidP="00080A9B">
      <w:pPr>
        <w:spacing w:before="0" w:after="160" w:line="278" w:lineRule="auto"/>
        <w:rPr>
          <w:b/>
          <w:bCs/>
        </w:rPr>
      </w:pPr>
      <w:r w:rsidRPr="00C211A6">
        <w:rPr>
          <w:b/>
          <w:bCs/>
        </w:rPr>
        <w:t>11. Domain</w:t>
      </w:r>
    </w:p>
    <w:p w14:paraId="1C43F8DB" w14:textId="77777777" w:rsidR="00080A9B" w:rsidRPr="00C211A6" w:rsidRDefault="00080A9B" w:rsidP="00080A9B">
      <w:pPr>
        <w:numPr>
          <w:ilvl w:val="0"/>
          <w:numId w:val="26"/>
        </w:numPr>
        <w:spacing w:before="0" w:after="160" w:line="278" w:lineRule="auto"/>
      </w:pPr>
      <w:r w:rsidRPr="00C211A6">
        <w:rPr>
          <w:b/>
          <w:bCs/>
        </w:rPr>
        <w:t>Cybersecurity</w:t>
      </w:r>
    </w:p>
    <w:p w14:paraId="76AE9E9B" w14:textId="77777777" w:rsidR="00080A9B" w:rsidRPr="00C211A6" w:rsidRDefault="00080A9B" w:rsidP="00080A9B">
      <w:pPr>
        <w:numPr>
          <w:ilvl w:val="0"/>
          <w:numId w:val="26"/>
        </w:numPr>
        <w:spacing w:before="0" w:after="160" w:line="278" w:lineRule="auto"/>
      </w:pPr>
      <w:r w:rsidRPr="00C211A6">
        <w:rPr>
          <w:b/>
          <w:bCs/>
        </w:rPr>
        <w:t>Machine Learning</w:t>
      </w:r>
    </w:p>
    <w:p w14:paraId="2407913A" w14:textId="77777777" w:rsidR="00080A9B" w:rsidRPr="00C211A6" w:rsidRDefault="00080A9B" w:rsidP="00080A9B">
      <w:pPr>
        <w:spacing w:before="0" w:after="160" w:line="278" w:lineRule="auto"/>
        <w:rPr>
          <w:b/>
          <w:bCs/>
        </w:rPr>
      </w:pPr>
      <w:r w:rsidRPr="00C211A6">
        <w:rPr>
          <w:b/>
          <w:bCs/>
        </w:rPr>
        <w:t>12. Estimated Cost of Development</w:t>
      </w:r>
    </w:p>
    <w:p w14:paraId="515B2DB8" w14:textId="77777777" w:rsidR="00080A9B" w:rsidRPr="00C211A6" w:rsidRDefault="00080A9B" w:rsidP="00080A9B">
      <w:pPr>
        <w:numPr>
          <w:ilvl w:val="0"/>
          <w:numId w:val="27"/>
        </w:numPr>
        <w:spacing w:before="0" w:after="160" w:line="278" w:lineRule="auto"/>
      </w:pPr>
      <w:r w:rsidRPr="00C211A6">
        <w:rPr>
          <w:b/>
          <w:bCs/>
        </w:rPr>
        <w:t>Cloud Computing Costs (if deployed online):</w:t>
      </w:r>
      <w:r w:rsidRPr="00C211A6">
        <w:t xml:space="preserve"> $10-$50/month</w:t>
      </w:r>
    </w:p>
    <w:p w14:paraId="31F5C8E8" w14:textId="77777777" w:rsidR="00080A9B" w:rsidRPr="00C211A6" w:rsidRDefault="00080A9B" w:rsidP="00080A9B">
      <w:pPr>
        <w:numPr>
          <w:ilvl w:val="0"/>
          <w:numId w:val="27"/>
        </w:numPr>
        <w:spacing w:before="0" w:after="160" w:line="278" w:lineRule="auto"/>
      </w:pPr>
      <w:r w:rsidRPr="00C211A6">
        <w:rPr>
          <w:b/>
          <w:bCs/>
        </w:rPr>
        <w:t>Data Collection &amp; Storage:</w:t>
      </w:r>
      <w:r w:rsidRPr="00C211A6">
        <w:t xml:space="preserve"> Free (using open-source datasets)</w:t>
      </w:r>
    </w:p>
    <w:p w14:paraId="3D2936AF" w14:textId="77777777" w:rsidR="00080A9B" w:rsidRPr="00C211A6" w:rsidRDefault="00080A9B" w:rsidP="00080A9B">
      <w:pPr>
        <w:numPr>
          <w:ilvl w:val="0"/>
          <w:numId w:val="27"/>
        </w:numPr>
        <w:spacing w:before="0" w:after="160" w:line="278" w:lineRule="auto"/>
      </w:pPr>
      <w:r w:rsidRPr="00C211A6">
        <w:rPr>
          <w:b/>
          <w:bCs/>
        </w:rPr>
        <w:t>Development Costs:</w:t>
      </w:r>
      <w:r w:rsidRPr="00C211A6">
        <w:t xml:space="preserve"> Free (if self-developed using open-source tools)</w:t>
      </w:r>
    </w:p>
    <w:p w14:paraId="7123BF92" w14:textId="77777777" w:rsidR="00080A9B" w:rsidRPr="00C211A6" w:rsidRDefault="00080A9B" w:rsidP="00080A9B">
      <w:pPr>
        <w:spacing w:before="0" w:after="160" w:line="278" w:lineRule="auto"/>
        <w:rPr>
          <w:b/>
          <w:bCs/>
        </w:rPr>
      </w:pPr>
      <w:r w:rsidRPr="00C211A6">
        <w:rPr>
          <w:b/>
          <w:bCs/>
        </w:rPr>
        <w:t>13. References</w:t>
      </w:r>
    </w:p>
    <w:p w14:paraId="037948BE" w14:textId="77777777" w:rsidR="00080A9B" w:rsidRPr="00C211A6" w:rsidRDefault="00080A9B" w:rsidP="00080A9B">
      <w:pPr>
        <w:numPr>
          <w:ilvl w:val="0"/>
          <w:numId w:val="28"/>
        </w:numPr>
        <w:spacing w:before="0" w:after="160" w:line="278" w:lineRule="auto"/>
      </w:pPr>
      <w:r w:rsidRPr="00C211A6">
        <w:rPr>
          <w:b/>
          <w:bCs/>
        </w:rPr>
        <w:t>Recent Research Paper (post-2022):</w:t>
      </w:r>
    </w:p>
    <w:p w14:paraId="5EE84882" w14:textId="77777777" w:rsidR="00080A9B" w:rsidRPr="00C211A6" w:rsidRDefault="00080A9B" w:rsidP="00080A9B">
      <w:pPr>
        <w:numPr>
          <w:ilvl w:val="1"/>
          <w:numId w:val="28"/>
        </w:numPr>
        <w:spacing w:before="0" w:after="160" w:line="278" w:lineRule="auto"/>
      </w:pPr>
      <w:proofErr w:type="spellStart"/>
      <w:r w:rsidRPr="00C211A6">
        <w:t>Abutair</w:t>
      </w:r>
      <w:proofErr w:type="spellEnd"/>
      <w:r w:rsidRPr="00C211A6">
        <w:t xml:space="preserve">, H. et al. (2023). “Machine Learning-Based Phishing Website Detection: A Review.” </w:t>
      </w:r>
      <w:r w:rsidRPr="00C211A6">
        <w:rPr>
          <w:i/>
          <w:iCs/>
        </w:rPr>
        <w:t>Cybersecurity Journal</w:t>
      </w:r>
      <w:r w:rsidRPr="00C211A6">
        <w:t>. [DOI Link]</w:t>
      </w:r>
    </w:p>
    <w:p w14:paraId="103298DE" w14:textId="77777777" w:rsidR="00080A9B" w:rsidRPr="00C211A6" w:rsidRDefault="00080A9B" w:rsidP="00080A9B">
      <w:pPr>
        <w:numPr>
          <w:ilvl w:val="0"/>
          <w:numId w:val="28"/>
        </w:numPr>
        <w:spacing w:before="0" w:after="160" w:line="278" w:lineRule="auto"/>
      </w:pPr>
      <w:hyperlink r:id="rId8" w:tgtFrame="_new" w:history="1">
        <w:proofErr w:type="spellStart"/>
        <w:r w:rsidRPr="00C211A6">
          <w:rPr>
            <w:rStyle w:val="Hyperlink"/>
          </w:rPr>
          <w:t>PhishTank</w:t>
        </w:r>
        <w:proofErr w:type="spellEnd"/>
        <w:r w:rsidRPr="00C211A6">
          <w:rPr>
            <w:rStyle w:val="Hyperlink"/>
          </w:rPr>
          <w:t xml:space="preserve"> Database</w:t>
        </w:r>
      </w:hyperlink>
    </w:p>
    <w:p w14:paraId="001F36DF" w14:textId="77777777" w:rsidR="00080A9B" w:rsidRPr="00C211A6" w:rsidRDefault="00080A9B" w:rsidP="00080A9B">
      <w:pPr>
        <w:numPr>
          <w:ilvl w:val="0"/>
          <w:numId w:val="28"/>
        </w:numPr>
        <w:spacing w:before="0" w:after="160" w:line="278" w:lineRule="auto"/>
      </w:pPr>
      <w:r w:rsidRPr="00C211A6">
        <w:t>Kaggle Phishing Dataset</w:t>
      </w:r>
    </w:p>
    <w:p w14:paraId="4888C1A8" w14:textId="77777777" w:rsidR="00080A9B" w:rsidRPr="00C211A6" w:rsidRDefault="00080A9B" w:rsidP="00080A9B">
      <w:pPr>
        <w:spacing w:before="0" w:after="160" w:line="278" w:lineRule="auto"/>
        <w:rPr>
          <w:b/>
          <w:bCs/>
        </w:rPr>
      </w:pPr>
      <w:r w:rsidRPr="00C211A6">
        <w:rPr>
          <w:b/>
          <w:bCs/>
        </w:rPr>
        <w:t>14. Progress Till Now (Timeline)</w:t>
      </w:r>
    </w:p>
    <w:tbl>
      <w:tblPr>
        <w:tblStyle w:val="PlainTable1"/>
        <w:tblW w:w="0" w:type="auto"/>
        <w:tblLook w:val="04A0" w:firstRow="1" w:lastRow="0" w:firstColumn="1" w:lastColumn="0" w:noHBand="0" w:noVBand="1"/>
      </w:tblPr>
      <w:tblGrid>
        <w:gridCol w:w="2514"/>
        <w:gridCol w:w="1372"/>
        <w:gridCol w:w="2153"/>
      </w:tblGrid>
      <w:tr w:rsidR="00080A9B" w:rsidRPr="00C211A6" w14:paraId="6015F337" w14:textId="77777777" w:rsidTr="000D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A3029" w14:textId="77777777" w:rsidR="00080A9B" w:rsidRPr="00C211A6" w:rsidRDefault="00080A9B" w:rsidP="000D4ADC">
            <w:pPr>
              <w:spacing w:after="160" w:line="278" w:lineRule="auto"/>
            </w:pPr>
            <w:r w:rsidRPr="00C211A6">
              <w:t>Task</w:t>
            </w:r>
          </w:p>
        </w:tc>
        <w:tc>
          <w:tcPr>
            <w:tcW w:w="0" w:type="auto"/>
            <w:hideMark/>
          </w:tcPr>
          <w:p w14:paraId="07966CDD" w14:textId="77777777" w:rsidR="00080A9B" w:rsidRPr="00C211A6" w:rsidRDefault="00080A9B" w:rsidP="000D4ADC">
            <w:pPr>
              <w:spacing w:after="160" w:line="278" w:lineRule="auto"/>
              <w:cnfStyle w:val="100000000000" w:firstRow="1" w:lastRow="0" w:firstColumn="0" w:lastColumn="0" w:oddVBand="0" w:evenVBand="0" w:oddHBand="0" w:evenHBand="0" w:firstRowFirstColumn="0" w:firstRowLastColumn="0" w:lastRowFirstColumn="0" w:lastRowLastColumn="0"/>
            </w:pPr>
            <w:r w:rsidRPr="00C211A6">
              <w:t>Status</w:t>
            </w:r>
          </w:p>
        </w:tc>
        <w:tc>
          <w:tcPr>
            <w:tcW w:w="0" w:type="auto"/>
            <w:hideMark/>
          </w:tcPr>
          <w:p w14:paraId="30DB1734" w14:textId="77777777" w:rsidR="00080A9B" w:rsidRPr="00C211A6" w:rsidRDefault="00080A9B" w:rsidP="000D4ADC">
            <w:pPr>
              <w:spacing w:after="160" w:line="278" w:lineRule="auto"/>
              <w:cnfStyle w:val="100000000000" w:firstRow="1" w:lastRow="0" w:firstColumn="0" w:lastColumn="0" w:oddVBand="0" w:evenVBand="0" w:oddHBand="0" w:evenHBand="0" w:firstRowFirstColumn="0" w:firstRowLastColumn="0" w:lastRowFirstColumn="0" w:lastRowLastColumn="0"/>
            </w:pPr>
            <w:r w:rsidRPr="00C211A6">
              <w:t>Completion Date</w:t>
            </w:r>
          </w:p>
        </w:tc>
      </w:tr>
      <w:tr w:rsidR="00080A9B" w:rsidRPr="00C211A6" w14:paraId="7621D4BE" w14:textId="77777777" w:rsidTr="000D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07034" w14:textId="77777777" w:rsidR="00080A9B" w:rsidRPr="00C211A6" w:rsidRDefault="00080A9B" w:rsidP="000D4ADC">
            <w:pPr>
              <w:spacing w:after="160" w:line="278" w:lineRule="auto"/>
            </w:pPr>
            <w:r w:rsidRPr="00C211A6">
              <w:t>Literature Review</w:t>
            </w:r>
          </w:p>
        </w:tc>
        <w:tc>
          <w:tcPr>
            <w:tcW w:w="0" w:type="auto"/>
            <w:hideMark/>
          </w:tcPr>
          <w:p w14:paraId="087D51F6" w14:textId="77777777" w:rsidR="00080A9B" w:rsidRPr="00C211A6" w:rsidRDefault="00080A9B" w:rsidP="000D4ADC">
            <w:pPr>
              <w:spacing w:after="160" w:line="278" w:lineRule="auto"/>
              <w:cnfStyle w:val="000000100000" w:firstRow="0" w:lastRow="0" w:firstColumn="0" w:lastColumn="0" w:oddVBand="0" w:evenVBand="0" w:oddHBand="1" w:evenHBand="0" w:firstRowFirstColumn="0" w:firstRowLastColumn="0" w:lastRowFirstColumn="0" w:lastRowLastColumn="0"/>
            </w:pPr>
            <w:r w:rsidRPr="00C211A6">
              <w:t>Completed</w:t>
            </w:r>
          </w:p>
        </w:tc>
        <w:tc>
          <w:tcPr>
            <w:tcW w:w="0" w:type="auto"/>
            <w:hideMark/>
          </w:tcPr>
          <w:p w14:paraId="4ABE0064" w14:textId="77777777" w:rsidR="00080A9B" w:rsidRPr="00C211A6" w:rsidRDefault="00080A9B" w:rsidP="000D4ADC">
            <w:pPr>
              <w:spacing w:after="160" w:line="278" w:lineRule="auto"/>
              <w:cnfStyle w:val="000000100000" w:firstRow="0" w:lastRow="0" w:firstColumn="0" w:lastColumn="0" w:oddVBand="0" w:evenVBand="0" w:oddHBand="1" w:evenHBand="0" w:firstRowFirstColumn="0" w:firstRowLastColumn="0" w:lastRowFirstColumn="0" w:lastRowLastColumn="0"/>
            </w:pPr>
            <w:r w:rsidRPr="00C211A6">
              <w:t>Week 1</w:t>
            </w:r>
          </w:p>
        </w:tc>
      </w:tr>
      <w:tr w:rsidR="00080A9B" w:rsidRPr="00C211A6" w14:paraId="0255E2B0" w14:textId="77777777" w:rsidTr="000D4ADC">
        <w:tc>
          <w:tcPr>
            <w:cnfStyle w:val="001000000000" w:firstRow="0" w:lastRow="0" w:firstColumn="1" w:lastColumn="0" w:oddVBand="0" w:evenVBand="0" w:oddHBand="0" w:evenHBand="0" w:firstRowFirstColumn="0" w:firstRowLastColumn="0" w:lastRowFirstColumn="0" w:lastRowLastColumn="0"/>
            <w:tcW w:w="0" w:type="auto"/>
            <w:hideMark/>
          </w:tcPr>
          <w:p w14:paraId="0AEB63C1" w14:textId="77777777" w:rsidR="00080A9B" w:rsidRPr="00C211A6" w:rsidRDefault="00080A9B" w:rsidP="000D4ADC">
            <w:pPr>
              <w:spacing w:after="160" w:line="278" w:lineRule="auto"/>
            </w:pPr>
            <w:r w:rsidRPr="00C211A6">
              <w:t>Dataset Collection</w:t>
            </w:r>
          </w:p>
        </w:tc>
        <w:tc>
          <w:tcPr>
            <w:tcW w:w="0" w:type="auto"/>
            <w:hideMark/>
          </w:tcPr>
          <w:p w14:paraId="035E97CB" w14:textId="77777777" w:rsidR="00080A9B" w:rsidRPr="00C211A6" w:rsidRDefault="00080A9B" w:rsidP="000D4ADC">
            <w:pPr>
              <w:spacing w:after="160" w:line="278" w:lineRule="auto"/>
              <w:cnfStyle w:val="000000000000" w:firstRow="0" w:lastRow="0" w:firstColumn="0" w:lastColumn="0" w:oddVBand="0" w:evenVBand="0" w:oddHBand="0" w:evenHBand="0" w:firstRowFirstColumn="0" w:firstRowLastColumn="0" w:lastRowFirstColumn="0" w:lastRowLastColumn="0"/>
            </w:pPr>
            <w:r w:rsidRPr="00C211A6">
              <w:t>Completed</w:t>
            </w:r>
          </w:p>
        </w:tc>
        <w:tc>
          <w:tcPr>
            <w:tcW w:w="0" w:type="auto"/>
            <w:hideMark/>
          </w:tcPr>
          <w:p w14:paraId="5EF1EE75" w14:textId="77777777" w:rsidR="00080A9B" w:rsidRPr="00C211A6" w:rsidRDefault="00080A9B" w:rsidP="000D4ADC">
            <w:pPr>
              <w:spacing w:after="160" w:line="278" w:lineRule="auto"/>
              <w:cnfStyle w:val="000000000000" w:firstRow="0" w:lastRow="0" w:firstColumn="0" w:lastColumn="0" w:oddVBand="0" w:evenVBand="0" w:oddHBand="0" w:evenHBand="0" w:firstRowFirstColumn="0" w:firstRowLastColumn="0" w:lastRowFirstColumn="0" w:lastRowLastColumn="0"/>
            </w:pPr>
            <w:r w:rsidRPr="00C211A6">
              <w:t>Week 2</w:t>
            </w:r>
          </w:p>
        </w:tc>
      </w:tr>
      <w:tr w:rsidR="00080A9B" w:rsidRPr="00C211A6" w14:paraId="1F9BE7C3" w14:textId="77777777" w:rsidTr="000D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627CB" w14:textId="77777777" w:rsidR="00080A9B" w:rsidRPr="00C211A6" w:rsidRDefault="00080A9B" w:rsidP="000D4ADC">
            <w:pPr>
              <w:spacing w:after="160" w:line="278" w:lineRule="auto"/>
            </w:pPr>
            <w:r w:rsidRPr="00C211A6">
              <w:t>Feature Engineering</w:t>
            </w:r>
          </w:p>
        </w:tc>
        <w:tc>
          <w:tcPr>
            <w:tcW w:w="0" w:type="auto"/>
            <w:hideMark/>
          </w:tcPr>
          <w:p w14:paraId="1F9176E2" w14:textId="77777777" w:rsidR="00080A9B" w:rsidRPr="00C211A6" w:rsidRDefault="00080A9B" w:rsidP="000D4ADC">
            <w:pPr>
              <w:spacing w:after="160" w:line="278" w:lineRule="auto"/>
              <w:cnfStyle w:val="000000100000" w:firstRow="0" w:lastRow="0" w:firstColumn="0" w:lastColumn="0" w:oddVBand="0" w:evenVBand="0" w:oddHBand="1" w:evenHBand="0" w:firstRowFirstColumn="0" w:firstRowLastColumn="0" w:lastRowFirstColumn="0" w:lastRowLastColumn="0"/>
            </w:pPr>
            <w:r w:rsidRPr="00C211A6">
              <w:t>In Progress</w:t>
            </w:r>
          </w:p>
        </w:tc>
        <w:tc>
          <w:tcPr>
            <w:tcW w:w="0" w:type="auto"/>
            <w:hideMark/>
          </w:tcPr>
          <w:p w14:paraId="2A8A884E" w14:textId="77777777" w:rsidR="00080A9B" w:rsidRPr="00C211A6" w:rsidRDefault="00080A9B" w:rsidP="000D4ADC">
            <w:pPr>
              <w:spacing w:after="160" w:line="278" w:lineRule="auto"/>
              <w:cnfStyle w:val="000000100000" w:firstRow="0" w:lastRow="0" w:firstColumn="0" w:lastColumn="0" w:oddVBand="0" w:evenVBand="0" w:oddHBand="1" w:evenHBand="0" w:firstRowFirstColumn="0" w:firstRowLastColumn="0" w:lastRowFirstColumn="0" w:lastRowLastColumn="0"/>
            </w:pPr>
            <w:r w:rsidRPr="00C211A6">
              <w:t>Week 3</w:t>
            </w:r>
          </w:p>
        </w:tc>
      </w:tr>
    </w:tbl>
    <w:p w14:paraId="3B16EBFF" w14:textId="77777777" w:rsidR="00080A9B" w:rsidRDefault="00080A9B" w:rsidP="00080A9B"/>
    <w:p w14:paraId="7F263EA7" w14:textId="79686C67" w:rsidR="00475E09" w:rsidRPr="00080A9B" w:rsidRDefault="00475E09" w:rsidP="00080A9B">
      <w:pP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75E09" w:rsidRPr="00080A9B">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92901" w14:textId="77777777" w:rsidR="007E5B1E" w:rsidRDefault="007E5B1E" w:rsidP="00C6554A">
      <w:pPr>
        <w:spacing w:before="0" w:after="0" w:line="240" w:lineRule="auto"/>
      </w:pPr>
      <w:r>
        <w:separator/>
      </w:r>
    </w:p>
  </w:endnote>
  <w:endnote w:type="continuationSeparator" w:id="0">
    <w:p w14:paraId="064A7BAA" w14:textId="77777777" w:rsidR="007E5B1E" w:rsidRDefault="007E5B1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6FDA"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2D418" w14:textId="77777777" w:rsidR="007E5B1E" w:rsidRDefault="007E5B1E" w:rsidP="00C6554A">
      <w:pPr>
        <w:spacing w:before="0" w:after="0" w:line="240" w:lineRule="auto"/>
      </w:pPr>
      <w:r>
        <w:separator/>
      </w:r>
    </w:p>
  </w:footnote>
  <w:footnote w:type="continuationSeparator" w:id="0">
    <w:p w14:paraId="791FB1E8" w14:textId="77777777" w:rsidR="007E5B1E" w:rsidRDefault="007E5B1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A700A1"/>
    <w:multiLevelType w:val="multilevel"/>
    <w:tmpl w:val="887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82B1A"/>
    <w:multiLevelType w:val="multilevel"/>
    <w:tmpl w:val="9BF8F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01A68E0"/>
    <w:multiLevelType w:val="multilevel"/>
    <w:tmpl w:val="62F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A5CE5"/>
    <w:multiLevelType w:val="multilevel"/>
    <w:tmpl w:val="F27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42346"/>
    <w:multiLevelType w:val="hybridMultilevel"/>
    <w:tmpl w:val="DD7431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492395"/>
    <w:multiLevelType w:val="multilevel"/>
    <w:tmpl w:val="AD9A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72727"/>
    <w:multiLevelType w:val="multilevel"/>
    <w:tmpl w:val="793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035F93"/>
    <w:multiLevelType w:val="hybridMultilevel"/>
    <w:tmpl w:val="AD309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6B19D3"/>
    <w:multiLevelType w:val="multilevel"/>
    <w:tmpl w:val="C1E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818DD"/>
    <w:multiLevelType w:val="multilevel"/>
    <w:tmpl w:val="103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D328C"/>
    <w:multiLevelType w:val="multilevel"/>
    <w:tmpl w:val="B85C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B6E77"/>
    <w:multiLevelType w:val="multilevel"/>
    <w:tmpl w:val="415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55A5F"/>
    <w:multiLevelType w:val="multilevel"/>
    <w:tmpl w:val="77D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97634">
    <w:abstractNumId w:val="9"/>
  </w:num>
  <w:num w:numId="2" w16cid:durableId="937983711">
    <w:abstractNumId w:val="8"/>
  </w:num>
  <w:num w:numId="3" w16cid:durableId="1341657584">
    <w:abstractNumId w:val="8"/>
  </w:num>
  <w:num w:numId="4" w16cid:durableId="1698198079">
    <w:abstractNumId w:val="9"/>
  </w:num>
  <w:num w:numId="5" w16cid:durableId="314651228">
    <w:abstractNumId w:val="19"/>
  </w:num>
  <w:num w:numId="6" w16cid:durableId="860359416">
    <w:abstractNumId w:val="10"/>
  </w:num>
  <w:num w:numId="7" w16cid:durableId="880480938">
    <w:abstractNumId w:val="13"/>
  </w:num>
  <w:num w:numId="8" w16cid:durableId="711030567">
    <w:abstractNumId w:val="7"/>
  </w:num>
  <w:num w:numId="9" w16cid:durableId="860313613">
    <w:abstractNumId w:val="6"/>
  </w:num>
  <w:num w:numId="10" w16cid:durableId="605692905">
    <w:abstractNumId w:val="5"/>
  </w:num>
  <w:num w:numId="11" w16cid:durableId="1084453095">
    <w:abstractNumId w:val="4"/>
  </w:num>
  <w:num w:numId="12" w16cid:durableId="342824069">
    <w:abstractNumId w:val="3"/>
  </w:num>
  <w:num w:numId="13" w16cid:durableId="1797138387">
    <w:abstractNumId w:val="2"/>
  </w:num>
  <w:num w:numId="14" w16cid:durableId="1528759202">
    <w:abstractNumId w:val="1"/>
  </w:num>
  <w:num w:numId="15" w16cid:durableId="1523713745">
    <w:abstractNumId w:val="0"/>
  </w:num>
  <w:num w:numId="16" w16cid:durableId="1359892367">
    <w:abstractNumId w:val="20"/>
  </w:num>
  <w:num w:numId="17" w16cid:durableId="226841126">
    <w:abstractNumId w:val="16"/>
  </w:num>
  <w:num w:numId="18" w16cid:durableId="642471338">
    <w:abstractNumId w:val="22"/>
  </w:num>
  <w:num w:numId="19" w16cid:durableId="940989368">
    <w:abstractNumId w:val="14"/>
  </w:num>
  <w:num w:numId="20" w16cid:durableId="1646012397">
    <w:abstractNumId w:val="24"/>
  </w:num>
  <w:num w:numId="21" w16cid:durableId="69735702">
    <w:abstractNumId w:val="23"/>
  </w:num>
  <w:num w:numId="22" w16cid:durableId="2036927463">
    <w:abstractNumId w:val="15"/>
  </w:num>
  <w:num w:numId="23" w16cid:durableId="1159541035">
    <w:abstractNumId w:val="21"/>
  </w:num>
  <w:num w:numId="24" w16cid:durableId="588386089">
    <w:abstractNumId w:val="25"/>
  </w:num>
  <w:num w:numId="25" w16cid:durableId="1769622304">
    <w:abstractNumId w:val="17"/>
  </w:num>
  <w:num w:numId="26" w16cid:durableId="192227106">
    <w:abstractNumId w:val="18"/>
  </w:num>
  <w:num w:numId="27" w16cid:durableId="831602875">
    <w:abstractNumId w:val="11"/>
  </w:num>
  <w:num w:numId="28" w16cid:durableId="551843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34"/>
    <w:rsid w:val="00080A9B"/>
    <w:rsid w:val="002554CD"/>
    <w:rsid w:val="00293B83"/>
    <w:rsid w:val="002B4294"/>
    <w:rsid w:val="00333D0D"/>
    <w:rsid w:val="003A5B34"/>
    <w:rsid w:val="00475E09"/>
    <w:rsid w:val="004C049F"/>
    <w:rsid w:val="005000E2"/>
    <w:rsid w:val="006A3CE7"/>
    <w:rsid w:val="006E4FC7"/>
    <w:rsid w:val="007E5B1E"/>
    <w:rsid w:val="008A1ABC"/>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602B"/>
  <w15:chartTrackingRefBased/>
  <w15:docId w15:val="{929A568B-5259-4144-9653-880AB35E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A5B34"/>
    <w:pPr>
      <w:ind w:left="720"/>
      <w:contextualSpacing/>
    </w:pPr>
  </w:style>
  <w:style w:type="table" w:styleId="PlainTable1">
    <w:name w:val="Plain Table 1"/>
    <w:basedOn w:val="TableNormal"/>
    <w:uiPriority w:val="41"/>
    <w:rsid w:val="00080A9B"/>
    <w:pPr>
      <w:spacing w:before="0" w:after="0" w:line="240" w:lineRule="auto"/>
    </w:pPr>
    <w:rPr>
      <w:color w:val="auto"/>
      <w:kern w:val="2"/>
      <w:sz w:val="24"/>
      <w:szCs w:val="24"/>
      <w:lang w:val="en-IN"/>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tank.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IN%7b438782FF-E2D0-4E7F-AEB1-D5CFBF04CF51%7d\%7bF9C199F4-9745-4D50-B440-A60419B5F847%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{F9C199F4-9745-4D50-B440-A60419B5F847}tf02835058_win32</Template>
  <TotalTime>4</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neeraj kumar</cp:lastModifiedBy>
  <cp:revision>3</cp:revision>
  <dcterms:created xsi:type="dcterms:W3CDTF">2023-10-27T09:09:00Z</dcterms:created>
  <dcterms:modified xsi:type="dcterms:W3CDTF">2025-02-13T14:20:00Z</dcterms:modified>
</cp:coreProperties>
</file>